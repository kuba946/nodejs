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0997" w14:textId="3E6C3944" w:rsidR="00E8626D" w:rsidRPr="001734B4" w:rsidRDefault="00126B7D">
      <w:pPr>
        <w:pStyle w:val="Tytu"/>
        <w:rPr>
          <w:lang w:val="pl-PL"/>
        </w:rPr>
      </w:pPr>
      <w:r>
        <w:rPr>
          <w:lang w:val="pl-PL"/>
        </w:rPr>
        <w:t>ES6</w:t>
      </w:r>
      <w:r w:rsidR="003A590D">
        <w:rPr>
          <w:lang w:val="pl-PL"/>
        </w:rPr>
        <w:t xml:space="preserve"> + </w:t>
      </w:r>
      <w:r>
        <w:rPr>
          <w:lang w:val="pl-PL"/>
        </w:rPr>
        <w:t>node.js + Express + …</w:t>
      </w:r>
    </w:p>
    <w:p w14:paraId="02C6B49C" w14:textId="77777777" w:rsidR="00E8626D" w:rsidRPr="001734B4" w:rsidRDefault="00E8626D">
      <w:pPr>
        <w:pStyle w:val="Nagwek1"/>
        <w:rPr>
          <w:lang w:val="pl-PL"/>
        </w:rPr>
      </w:pPr>
    </w:p>
    <w:p w14:paraId="1C0B747B" w14:textId="77777777" w:rsidR="00E8626D" w:rsidRPr="003A590D" w:rsidRDefault="00E8626D" w:rsidP="001734B4">
      <w:pPr>
        <w:rPr>
          <w:sz w:val="24"/>
          <w:szCs w:val="24"/>
          <w:lang w:val="pl-PL"/>
        </w:rPr>
      </w:pPr>
    </w:p>
    <w:p w14:paraId="7E8041D0" w14:textId="3AFB26C1" w:rsidR="0034118C" w:rsidRPr="00AC1191" w:rsidRDefault="00126B7D" w:rsidP="00F07EDA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Utwórz </w:t>
      </w:r>
      <w:r w:rsidR="003A590D" w:rsidRPr="00AC1191">
        <w:rPr>
          <w:rFonts w:ascii="Times New Roman" w:hAnsi="Times New Roman" w:cs="Times New Roman"/>
          <w:sz w:val="24"/>
          <w:szCs w:val="24"/>
          <w:lang w:val="pl-PL"/>
        </w:rPr>
        <w:t>apli</w:t>
      </w:r>
      <w:r w:rsidR="004B1D3F" w:rsidRPr="00AC1191">
        <w:rPr>
          <w:rFonts w:ascii="Times New Roman" w:hAnsi="Times New Roman" w:cs="Times New Roman"/>
          <w:sz w:val="24"/>
          <w:szCs w:val="24"/>
          <w:lang w:val="pl-PL"/>
        </w:rPr>
        <w:t>kacje służącą do katalogowania przepisów kulinarnych. W ramach realizacji zadania utwórz:</w:t>
      </w:r>
    </w:p>
    <w:p w14:paraId="1969C313" w14:textId="77777777" w:rsidR="0034118C" w:rsidRPr="00AC1191" w:rsidRDefault="0001042F" w:rsidP="00341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Źródło danych</w:t>
      </w:r>
      <w:r w:rsidR="00F07EDA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pozwalające przechowywać informacje na temat przepisów oraz autorów(rodzaj potrawy, trudność wykonania, składniki, czas wykonania, opis wykonania, zdjęcie, autor, itp.)</w:t>
      </w:r>
    </w:p>
    <w:p w14:paraId="096D62C8" w14:textId="77777777" w:rsidR="003C2ECE" w:rsidRPr="003C2ECE" w:rsidRDefault="003C2ECE" w:rsidP="0046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widoki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niezbędne do 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prezentacji odpowiednich danych</w:t>
      </w:r>
    </w:p>
    <w:p w14:paraId="447352F2" w14:textId="77777777" w:rsidR="0034118C" w:rsidRPr="00AC1191" w:rsidRDefault="003C2ECE" w:rsidP="00464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logikę 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dla budowanego</w:t>
      </w:r>
      <w:r w:rsidR="004B1D3F"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systemu</w:t>
      </w:r>
    </w:p>
    <w:p w14:paraId="1741E1E9" w14:textId="77777777" w:rsidR="0001042F" w:rsidRPr="00AC1191" w:rsidRDefault="0001042F" w:rsidP="00010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Uwaga:</w:t>
      </w:r>
    </w:p>
    <w:p w14:paraId="558472DF" w14:textId="77777777" w:rsidR="0001042F" w:rsidRPr="00AC1191" w:rsidRDefault="004B1D3F" w:rsidP="004B1D3F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przepis może dodać tylko osoba zarejestrowana w systemie</w:t>
      </w:r>
    </w:p>
    <w:p w14:paraId="5537BCF0" w14:textId="77777777" w:rsidR="004B1D3F" w:rsidRPr="00AC1191" w:rsidRDefault="004B1D3F" w:rsidP="004B1D3F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191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przepisy mogą przeglądać dowolne osoby korzystające z tego systemu</w:t>
      </w:r>
    </w:p>
    <w:p w14:paraId="56581A8E" w14:textId="77777777" w:rsidR="004B1D3F" w:rsidRPr="00AC1191" w:rsidRDefault="004B1D3F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C1191">
        <w:rPr>
          <w:rFonts w:ascii="Times New Roman" w:hAnsi="Times New Roman" w:cs="Times New Roman"/>
          <w:sz w:val="24"/>
          <w:szCs w:val="24"/>
          <w:lang w:val="pl-PL"/>
        </w:rPr>
        <w:t>komentarze do przepisu mogą dodawać tylko osoby zarejestrowane</w:t>
      </w:r>
    </w:p>
    <w:p w14:paraId="0CFF8B7C" w14:textId="77777777" w:rsidR="004B1D3F" w:rsidRPr="00AC1191" w:rsidRDefault="004B1D3F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w systemie przechowywane </w:t>
      </w:r>
      <w:r w:rsidR="009E19DF">
        <w:rPr>
          <w:rFonts w:ascii="Times New Roman" w:hAnsi="Times New Roman" w:cs="Times New Roman"/>
          <w:sz w:val="24"/>
          <w:szCs w:val="24"/>
          <w:lang w:val="pl-PL"/>
        </w:rPr>
        <w:t>jest tylko</w:t>
      </w: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E19DF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 komentarz</w:t>
      </w:r>
      <w:r w:rsidR="009E19DF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AC1191">
        <w:rPr>
          <w:rFonts w:ascii="Times New Roman" w:hAnsi="Times New Roman" w:cs="Times New Roman"/>
          <w:sz w:val="24"/>
          <w:szCs w:val="24"/>
          <w:lang w:val="pl-PL"/>
        </w:rPr>
        <w:t xml:space="preserve"> dla przepisu</w:t>
      </w:r>
    </w:p>
    <w:p w14:paraId="4296DBFA" w14:textId="77777777" w:rsidR="00AC1191" w:rsidRPr="00FF7C6E" w:rsidRDefault="006B2AB3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AC1191">
        <w:rPr>
          <w:rFonts w:ascii="Times New Roman" w:hAnsi="Times New Roman" w:cs="Times New Roman"/>
          <w:sz w:val="24"/>
          <w:szCs w:val="24"/>
          <w:lang w:val="pl-PL"/>
        </w:rPr>
        <w:t>żytkownik może filtrować przepisy wg: rodzaju potrawy, trudności wykonania, autora</w:t>
      </w:r>
    </w:p>
    <w:p w14:paraId="3081EE0C" w14:textId="77777777" w:rsidR="00FF7C6E" w:rsidRPr="004B1D3F" w:rsidRDefault="00FF7C6E" w:rsidP="004B1D3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moderator systemu może zarządzać dokonywanymi wpisami z poziomu systemu, w tym celu niezbędne jest zdefiniowanie odpowiednich widoków i logiki</w:t>
      </w:r>
    </w:p>
    <w:sectPr w:rsidR="00FF7C6E" w:rsidRPr="004B1D3F" w:rsidSect="001A7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A10"/>
    <w:multiLevelType w:val="hybridMultilevel"/>
    <w:tmpl w:val="03704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E5646"/>
    <w:multiLevelType w:val="hybridMultilevel"/>
    <w:tmpl w:val="2794D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0218E"/>
    <w:multiLevelType w:val="multilevel"/>
    <w:tmpl w:val="F10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E4720"/>
    <w:multiLevelType w:val="hybridMultilevel"/>
    <w:tmpl w:val="D3DE7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18C"/>
    <w:rsid w:val="0001042F"/>
    <w:rsid w:val="00040660"/>
    <w:rsid w:val="000C4E76"/>
    <w:rsid w:val="00126B7D"/>
    <w:rsid w:val="001734B4"/>
    <w:rsid w:val="001A2D1A"/>
    <w:rsid w:val="001A7912"/>
    <w:rsid w:val="00243DDF"/>
    <w:rsid w:val="00334946"/>
    <w:rsid w:val="0034118C"/>
    <w:rsid w:val="003A590D"/>
    <w:rsid w:val="003C2ECE"/>
    <w:rsid w:val="004B1D3F"/>
    <w:rsid w:val="005A5FCA"/>
    <w:rsid w:val="005D668B"/>
    <w:rsid w:val="006B2AB3"/>
    <w:rsid w:val="00700DFC"/>
    <w:rsid w:val="00746755"/>
    <w:rsid w:val="008D2C90"/>
    <w:rsid w:val="009A7F1A"/>
    <w:rsid w:val="009B2F75"/>
    <w:rsid w:val="009E19DF"/>
    <w:rsid w:val="009F26CC"/>
    <w:rsid w:val="00AC1191"/>
    <w:rsid w:val="00AC2904"/>
    <w:rsid w:val="00AF2AA8"/>
    <w:rsid w:val="00C40174"/>
    <w:rsid w:val="00E8626D"/>
    <w:rsid w:val="00F07EDA"/>
    <w:rsid w:val="00F61DE4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5893"/>
  <w15:docId w15:val="{7D45A84A-B33F-46A7-9F61-15FDE984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912"/>
  </w:style>
  <w:style w:type="paragraph" w:styleId="Nagwek1">
    <w:name w:val="heading 1"/>
    <w:basedOn w:val="Normalny"/>
    <w:next w:val="Normalny"/>
    <w:link w:val="Nagwek1Znak"/>
    <w:uiPriority w:val="9"/>
    <w:qFormat/>
    <w:rsid w:val="001A7912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79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7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79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9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9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9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9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9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A7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ytuZnak">
    <w:name w:val="Tytuł Znak"/>
    <w:basedOn w:val="Domylnaczcionkaakapitu"/>
    <w:link w:val="Tytu"/>
    <w:uiPriority w:val="10"/>
    <w:rsid w:val="001A7912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9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79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1A7912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791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79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791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9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9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9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9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9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Wyrnieniedelikatne">
    <w:name w:val="Subtle Emphasis"/>
    <w:basedOn w:val="Domylnaczcionkaakapitu"/>
    <w:uiPriority w:val="19"/>
    <w:qFormat/>
    <w:rsid w:val="001A7912"/>
    <w:rPr>
      <w:i/>
      <w:iCs/>
      <w:color w:val="595959" w:themeColor="text1" w:themeTint="A6"/>
    </w:rPr>
  </w:style>
  <w:style w:type="character" w:styleId="Uwydatnienie">
    <w:name w:val="Emphasis"/>
    <w:basedOn w:val="Domylnaczcionkaakapitu"/>
    <w:uiPriority w:val="20"/>
    <w:qFormat/>
    <w:rsid w:val="001A7912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1A7912"/>
    <w:rPr>
      <w:b/>
      <w:bCs/>
      <w:i/>
      <w:iCs/>
    </w:rPr>
  </w:style>
  <w:style w:type="character" w:styleId="Pogrubienie">
    <w:name w:val="Strong"/>
    <w:basedOn w:val="Domylnaczcionkaakapitu"/>
    <w:uiPriority w:val="22"/>
    <w:qFormat/>
    <w:rsid w:val="001A7912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1A79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912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9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91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Odwoaniedelikatne">
    <w:name w:val="Subtle Reference"/>
    <w:basedOn w:val="Domylnaczcionkaakapitu"/>
    <w:uiPriority w:val="31"/>
    <w:qFormat/>
    <w:rsid w:val="001A7912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1A7912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A7912"/>
    <w:rPr>
      <w:b/>
      <w:bCs/>
      <w:small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912"/>
    <w:pPr>
      <w:spacing w:line="240" w:lineRule="auto"/>
    </w:pPr>
    <w:rPr>
      <w:b/>
      <w:b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912"/>
    <w:pPr>
      <w:outlineLvl w:val="9"/>
    </w:pPr>
  </w:style>
  <w:style w:type="paragraph" w:styleId="Bezodstpw">
    <w:name w:val="No Spacing"/>
    <w:uiPriority w:val="1"/>
    <w:qFormat/>
    <w:rsid w:val="001A791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A7912"/>
    <w:pPr>
      <w:ind w:left="720"/>
      <w:contextualSpacing/>
    </w:pPr>
  </w:style>
  <w:style w:type="character" w:customStyle="1" w:styleId="shortcut">
    <w:name w:val="shortcut"/>
    <w:basedOn w:val="Domylnaczcionkaakapitu"/>
    <w:rsid w:val="0034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maga\AppData\Roaming\Microsoft\Szablony\Projekt%20Faseta%20(pusty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Faseta (pusty)</Template>
  <TotalTime>15</TotalTime>
  <Pages>1</Pages>
  <Words>125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Smaga Szymon</dc:creator>
  <cp:lastModifiedBy>Smaga Szymon</cp:lastModifiedBy>
  <cp:revision>10</cp:revision>
  <dcterms:created xsi:type="dcterms:W3CDTF">2020-04-24T13:08:00Z</dcterms:created>
  <dcterms:modified xsi:type="dcterms:W3CDTF">2021-05-07T17:45:00Z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